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47B9" w14:textId="2B7BD1E2" w:rsidR="00DA4146" w:rsidRDefault="00F842CA" w:rsidP="00F842CA">
      <w:pPr>
        <w:pStyle w:val="Heading1"/>
      </w:pPr>
      <w:r>
        <w:t>Planned Changes</w:t>
      </w:r>
    </w:p>
    <w:p w14:paraId="482F8BEA" w14:textId="7B51AECD" w:rsidR="00F842CA" w:rsidRPr="00F842CA" w:rsidRDefault="00F842CA" w:rsidP="00F842CA">
      <w:r>
        <w:t>The following are a list of planned changes from project 2 which will meet the project 3 requirements.</w:t>
      </w:r>
    </w:p>
    <w:p w14:paraId="2C1D08DC" w14:textId="07ABE77C" w:rsidR="00F842CA" w:rsidRDefault="00F842CA" w:rsidP="00F842CA">
      <w:pPr>
        <w:pStyle w:val="Heading2"/>
      </w:pPr>
      <w:r>
        <w:t>Email Validation</w:t>
      </w:r>
    </w:p>
    <w:p w14:paraId="68DC4102" w14:textId="694778DE" w:rsidR="00F842CA" w:rsidRPr="00F842CA" w:rsidRDefault="00F842CA" w:rsidP="00F842CA">
      <w:r>
        <w:t>Email validation has been added. When signing up for an account, an email is sent to the provided address. The user must then click on a link which is sent in the email to validate their account before they are allowed to access the content of the app.</w:t>
      </w:r>
    </w:p>
    <w:p w14:paraId="3AE467C2" w14:textId="75F4DA13" w:rsidR="00F842CA" w:rsidRDefault="00F842CA" w:rsidP="00F842CA">
      <w:pPr>
        <w:pStyle w:val="Heading2"/>
      </w:pPr>
      <w:r>
        <w:t>Tags</w:t>
      </w:r>
    </w:p>
    <w:p w14:paraId="4D5F0DA7" w14:textId="48CDA82C" w:rsidR="00F842CA" w:rsidRPr="00F842CA" w:rsidRDefault="00F842CA" w:rsidP="00F842CA">
      <w:r>
        <w:t>Creators of contests will be able to</w:t>
      </w:r>
      <w:r w:rsidR="0048751F">
        <w:t xml:space="preserve"> add</w:t>
      </w:r>
      <w:r>
        <w:t xml:space="preserve"> tag</w:t>
      </w:r>
      <w:r w:rsidR="0048751F">
        <w:t>s to</w:t>
      </w:r>
      <w:r>
        <w:t xml:space="preserve"> their contest</w:t>
      </w:r>
      <w:r w:rsidR="0048751F">
        <w:t xml:space="preserve"> when creating it</w:t>
      </w:r>
      <w:r>
        <w:t>.</w:t>
      </w:r>
      <w:r w:rsidR="0048751F">
        <w:t xml:space="preserve"> Currently, creators can do this, but they do not know what tags already exist. I hope to add something like a dropdown menu which displays the current tags in existence. </w:t>
      </w:r>
      <w:r>
        <w:t xml:space="preserve"> </w:t>
      </w:r>
    </w:p>
    <w:p w14:paraId="79DFD467" w14:textId="4132F3BC" w:rsidR="00F842CA" w:rsidRDefault="00F842CA" w:rsidP="00F842CA">
      <w:pPr>
        <w:pStyle w:val="Heading2"/>
      </w:pPr>
      <w:r>
        <w:t>Searching</w:t>
      </w:r>
    </w:p>
    <w:p w14:paraId="5ABD4258" w14:textId="1150620E" w:rsidR="00F842CA" w:rsidRPr="00F842CA" w:rsidRDefault="00F842CA" w:rsidP="00F842CA">
      <w:r>
        <w:t>Users will be able to search contests using different criteria including tags, deadlines, or reward amount.</w:t>
      </w:r>
      <w:r w:rsidR="0048751F">
        <w:t xml:space="preserve"> They will be able to both filter based on these criteria and sort based on name, reward, and deadline.</w:t>
      </w:r>
    </w:p>
    <w:p w14:paraId="2FCFBEA6" w14:textId="79B9ECAA" w:rsidR="00F842CA" w:rsidRDefault="00F842CA" w:rsidP="00F842CA">
      <w:pPr>
        <w:pStyle w:val="Heading2"/>
      </w:pPr>
      <w:r>
        <w:t xml:space="preserve"> Forgot Password/Too many attempts</w:t>
      </w:r>
    </w:p>
    <w:p w14:paraId="6CB93462" w14:textId="7050F489" w:rsidR="00F842CA" w:rsidRPr="00F842CA" w:rsidRDefault="00F842CA" w:rsidP="00F842CA">
      <w:r>
        <w:t>There will be a forgot password button which the user can click to allow them to reset their password. In addition, if too many attempts are made with a username, the account will be locked and an email will be sent to unlock the account.</w:t>
      </w:r>
      <w:r w:rsidR="0048751F">
        <w:t xml:space="preserve"> Currently, the account</w:t>
      </w:r>
      <w:bookmarkStart w:id="0" w:name="_GoBack"/>
      <w:bookmarkEnd w:id="0"/>
      <w:r w:rsidR="0048751F">
        <w:t xml:space="preserve"> is locked on too many login attempts and an email is sent to unlock the account. The feature of resetting their password is not implemented yet.</w:t>
      </w:r>
    </w:p>
    <w:p w14:paraId="7E25D039" w14:textId="7BE8CDCA" w:rsidR="00F842CA" w:rsidRDefault="00F842CA" w:rsidP="00F842CA">
      <w:pPr>
        <w:pStyle w:val="Heading2"/>
      </w:pPr>
      <w:r>
        <w:t>Upload Entry</w:t>
      </w:r>
    </w:p>
    <w:p w14:paraId="2D2BB79E" w14:textId="52B9F212" w:rsidR="00F842CA" w:rsidRPr="00F842CA" w:rsidRDefault="00F842CA" w:rsidP="00F842CA">
      <w:r>
        <w:t>This is a stretch goal. I want the user to be able to upload entries rather than just type them out.</w:t>
      </w:r>
    </w:p>
    <w:sectPr w:rsidR="00F842CA" w:rsidRPr="00F8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58"/>
    <w:rsid w:val="001B6858"/>
    <w:rsid w:val="0048751F"/>
    <w:rsid w:val="00DA4146"/>
    <w:rsid w:val="00F8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7520"/>
  <w15:chartTrackingRefBased/>
  <w15:docId w15:val="{77B274BC-3237-4085-9B68-2F2AAA44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FF6A43D1</Template>
  <TotalTime>9</TotalTime>
  <Pages>1</Pages>
  <Words>212</Words>
  <Characters>1212</Characters>
  <Application>Microsoft Office Word</Application>
  <DocSecurity>0</DocSecurity>
  <Lines>10</Lines>
  <Paragraphs>2</Paragraphs>
  <ScaleCrop>false</ScaleCrop>
  <Company>Rochester Institute of Technology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Medina (RIT Student)</dc:creator>
  <cp:keywords/>
  <dc:description/>
  <cp:lastModifiedBy>Rebecca Medina (RIT Student)</cp:lastModifiedBy>
  <cp:revision>3</cp:revision>
  <dcterms:created xsi:type="dcterms:W3CDTF">2019-04-17T19:37:00Z</dcterms:created>
  <dcterms:modified xsi:type="dcterms:W3CDTF">2019-04-18T20:31:00Z</dcterms:modified>
</cp:coreProperties>
</file>