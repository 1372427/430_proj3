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5741B" w14:textId="0013817E" w:rsidR="00234F2C" w:rsidRDefault="00234F2C" w:rsidP="00234F2C">
      <w:pPr>
        <w:pStyle w:val="Heading1"/>
      </w:pPr>
      <w:r>
        <w:t>Documentation</w:t>
      </w:r>
      <w:r w:rsidR="005B26F0">
        <w:t xml:space="preserve"> -Project 2</w:t>
      </w:r>
      <w:bookmarkStart w:id="0" w:name="_GoBack"/>
      <w:bookmarkEnd w:id="0"/>
    </w:p>
    <w:p w14:paraId="1F040D3F" w14:textId="5AAA28A7" w:rsidR="00234F2C" w:rsidRDefault="00234F2C" w:rsidP="00234F2C">
      <w:pPr>
        <w:pStyle w:val="Heading2"/>
      </w:pPr>
      <w:r>
        <w:t xml:space="preserve"> Purpose</w:t>
      </w:r>
    </w:p>
    <w:p w14:paraId="72EC25A6" w14:textId="6B8A45A0" w:rsidR="00234F2C" w:rsidRDefault="00234F2C" w:rsidP="00234F2C">
      <w:r>
        <w:t>This site is a site allowing users to make and enter contests. The purpose of this site is to allow Premium users to make contests in a simple way and have all users able to view current contests. All users can enter contests. The owner of the contest can then select winners, which allows them to get in contact with the winner through email.</w:t>
      </w:r>
    </w:p>
    <w:p w14:paraId="686D3ACD" w14:textId="77777777" w:rsidR="00234F2C" w:rsidRDefault="00234F2C" w:rsidP="00234F2C"/>
    <w:p w14:paraId="4175C116" w14:textId="41B68D32" w:rsidR="00234F2C" w:rsidRDefault="00234F2C" w:rsidP="00234F2C">
      <w:pPr>
        <w:pStyle w:val="Heading2"/>
      </w:pPr>
      <w:r>
        <w:t xml:space="preserve"> Profit model</w:t>
      </w:r>
    </w:p>
    <w:p w14:paraId="26403F07" w14:textId="3220D61B" w:rsidR="00234F2C" w:rsidRDefault="00234F2C" w:rsidP="00234F2C">
      <w:r>
        <w:t xml:space="preserve">This site is profitable by having two types of accounts. Basic members can create accounts for free. These members have access to all features except creating their own contests. This means they can enter contests and change their mascots. A Basic member can upgrade to Premium by paying $5. This then allows them to also create contests. </w:t>
      </w:r>
    </w:p>
    <w:p w14:paraId="09BEB1B5" w14:textId="77777777" w:rsidR="00234F2C" w:rsidRDefault="00234F2C" w:rsidP="00234F2C"/>
    <w:p w14:paraId="73B42F23" w14:textId="07FD0464" w:rsidR="00234F2C" w:rsidRDefault="00234F2C" w:rsidP="00234F2C">
      <w:pPr>
        <w:pStyle w:val="Heading2"/>
      </w:pPr>
      <w:r>
        <w:t xml:space="preserve"> Templating Language </w:t>
      </w:r>
    </w:p>
    <w:p w14:paraId="62814F5E" w14:textId="77777777" w:rsidR="00234F2C" w:rsidRDefault="00234F2C" w:rsidP="00234F2C">
      <w:r>
        <w:t xml:space="preserve">I used handlebars as the templating language. I also used React for some more dynamic interfacing. </w:t>
      </w:r>
    </w:p>
    <w:p w14:paraId="15CEBA85" w14:textId="77777777" w:rsidR="00234F2C" w:rsidRDefault="00234F2C" w:rsidP="00234F2C"/>
    <w:p w14:paraId="36D62CF9" w14:textId="206869A3" w:rsidR="00234F2C" w:rsidRDefault="00234F2C" w:rsidP="00234F2C">
      <w:pPr>
        <w:pStyle w:val="Heading2"/>
      </w:pPr>
      <w:r>
        <w:t xml:space="preserve"> MVC</w:t>
      </w:r>
    </w:p>
    <w:p w14:paraId="51883030" w14:textId="7DB9C21D" w:rsidR="00234F2C" w:rsidRDefault="00234F2C" w:rsidP="00234F2C">
      <w:pPr>
        <w:pStyle w:val="Heading3"/>
      </w:pPr>
      <w:r>
        <w:t xml:space="preserve"> Handlebars</w:t>
      </w:r>
    </w:p>
    <w:p w14:paraId="70AD7235" w14:textId="77777777" w:rsidR="00234F2C" w:rsidRDefault="00234F2C" w:rsidP="00234F2C">
      <w:r>
        <w:t xml:space="preserve">I used handlebars for the error message image. </w:t>
      </w:r>
    </w:p>
    <w:p w14:paraId="4903541D" w14:textId="77777777" w:rsidR="00234F2C" w:rsidRDefault="00234F2C" w:rsidP="00234F2C"/>
    <w:p w14:paraId="1FBEB5ED" w14:textId="241D986A" w:rsidR="00234F2C" w:rsidRDefault="00234F2C" w:rsidP="00234F2C">
      <w:pPr>
        <w:pStyle w:val="Heading3"/>
      </w:pPr>
      <w:r>
        <w:t xml:space="preserve"> React</w:t>
      </w:r>
    </w:p>
    <w:p w14:paraId="72561352" w14:textId="77777777" w:rsidR="00234F2C" w:rsidRDefault="00234F2C" w:rsidP="00234F2C">
      <w:r>
        <w:t xml:space="preserve">I used </w:t>
      </w:r>
      <w:proofErr w:type="gramStart"/>
      <w:r>
        <w:t>react</w:t>
      </w:r>
      <w:proofErr w:type="gramEnd"/>
      <w:r>
        <w:t xml:space="preserve"> to create all of the different contests, entries, and account information. </w:t>
      </w:r>
    </w:p>
    <w:p w14:paraId="6B3022E7" w14:textId="77777777" w:rsidR="00234F2C" w:rsidRDefault="00234F2C" w:rsidP="00234F2C"/>
    <w:p w14:paraId="30B7EA56" w14:textId="5193F249" w:rsidR="00234F2C" w:rsidRDefault="00234F2C" w:rsidP="00234F2C">
      <w:pPr>
        <w:pStyle w:val="Heading2"/>
      </w:pPr>
      <w:r>
        <w:t xml:space="preserve"> Mongo</w:t>
      </w:r>
    </w:p>
    <w:p w14:paraId="1AA5A6CF" w14:textId="77777777" w:rsidR="00234F2C" w:rsidRDefault="00234F2C" w:rsidP="00234F2C">
      <w:r>
        <w:t xml:space="preserve">I used MongoDB to store account, contest, and entry information. </w:t>
      </w:r>
    </w:p>
    <w:p w14:paraId="5FFD0433" w14:textId="77777777" w:rsidR="00234F2C" w:rsidRDefault="00234F2C" w:rsidP="00234F2C"/>
    <w:p w14:paraId="089710CA" w14:textId="333E9523" w:rsidR="00234F2C" w:rsidRDefault="00234F2C" w:rsidP="00234F2C">
      <w:pPr>
        <w:pStyle w:val="Heading3"/>
      </w:pPr>
      <w:r>
        <w:t xml:space="preserve"> Account</w:t>
      </w:r>
    </w:p>
    <w:p w14:paraId="266BDD51" w14:textId="77777777" w:rsidR="00234F2C" w:rsidRDefault="00234F2C" w:rsidP="00234F2C">
      <w:r>
        <w:t xml:space="preserve">Accounts store the user's username, password, email, account type (Basic or Premium) and chosen mascot.  </w:t>
      </w:r>
    </w:p>
    <w:p w14:paraId="13162E4A" w14:textId="77777777" w:rsidR="00234F2C" w:rsidRDefault="00234F2C" w:rsidP="00234F2C"/>
    <w:p w14:paraId="54FA99C2" w14:textId="1BA7BE79" w:rsidR="00234F2C" w:rsidRDefault="00234F2C" w:rsidP="00234F2C">
      <w:pPr>
        <w:pStyle w:val="Heading3"/>
      </w:pPr>
      <w:r>
        <w:t xml:space="preserve"> Contest</w:t>
      </w:r>
    </w:p>
    <w:p w14:paraId="17297A0C" w14:textId="72D6CC6A" w:rsidR="00234F2C" w:rsidRDefault="00234F2C" w:rsidP="00234F2C">
      <w:r>
        <w:t>Contests store the name of the contest, owner, description, reward amount in dollars, deadline as a Date, number of entries, winner if one has been chosen, and the mascot of the person who created the contest at the time of its creation.</w:t>
      </w:r>
    </w:p>
    <w:p w14:paraId="2D3BD223" w14:textId="77777777" w:rsidR="00234F2C" w:rsidRDefault="00234F2C" w:rsidP="00234F2C"/>
    <w:p w14:paraId="6AF94FE5" w14:textId="622E10F4" w:rsidR="00234F2C" w:rsidRPr="00234F2C" w:rsidRDefault="00234F2C" w:rsidP="00234F2C">
      <w:pPr>
        <w:pStyle w:val="Heading3"/>
        <w:rPr>
          <w:rStyle w:val="Heading3Char"/>
        </w:rPr>
      </w:pPr>
      <w:r>
        <w:t xml:space="preserve"> Entry</w:t>
      </w:r>
    </w:p>
    <w:p w14:paraId="7CDAC5AA" w14:textId="7F17A5E2" w:rsidR="00234F2C" w:rsidRDefault="00234F2C" w:rsidP="00234F2C">
      <w:r>
        <w:t>Entries store the name of the entry, owner, content as a String, and the creator's mascot at the time of the entry's creation.</w:t>
      </w:r>
    </w:p>
    <w:p w14:paraId="6FDDF5D4" w14:textId="77777777" w:rsidR="00234F2C" w:rsidRDefault="00234F2C" w:rsidP="00234F2C"/>
    <w:p w14:paraId="312CB596" w14:textId="5E24A02D" w:rsidR="00234F2C" w:rsidRDefault="00234F2C" w:rsidP="00234F2C">
      <w:pPr>
        <w:pStyle w:val="Heading2"/>
      </w:pPr>
      <w:r>
        <w:t xml:space="preserve"> Above and Beyond</w:t>
      </w:r>
    </w:p>
    <w:p w14:paraId="5B0E92FC" w14:textId="770E18B5" w:rsidR="00234F2C" w:rsidRDefault="00234F2C" w:rsidP="00234F2C">
      <w:r>
        <w:t xml:space="preserve">I went above and beyond by using React. I also used another </w:t>
      </w:r>
      <w:proofErr w:type="spellStart"/>
      <w:r>
        <w:t>npm</w:t>
      </w:r>
      <w:proofErr w:type="spellEnd"/>
      <w:r>
        <w:t xml:space="preserve"> module to allow me to email people on account information change, and contest win. </w:t>
      </w:r>
    </w:p>
    <w:p w14:paraId="307436B4" w14:textId="77777777" w:rsidR="00234F2C" w:rsidRDefault="00234F2C" w:rsidP="00234F2C"/>
    <w:p w14:paraId="756368FC" w14:textId="3E21C407" w:rsidR="00234F2C" w:rsidRDefault="00234F2C" w:rsidP="00234F2C">
      <w:pPr>
        <w:pStyle w:val="Heading1"/>
      </w:pPr>
      <w:r>
        <w:t xml:space="preserve"> Resources</w:t>
      </w:r>
    </w:p>
    <w:p w14:paraId="01BF8456" w14:textId="77777777" w:rsidR="00234F2C" w:rsidRDefault="00234F2C" w:rsidP="00234F2C">
      <w:r>
        <w:t xml:space="preserve">Below are links to the various images I used as mascots for the website. </w:t>
      </w:r>
    </w:p>
    <w:p w14:paraId="2B44833A" w14:textId="77777777" w:rsidR="00234F2C" w:rsidRDefault="00234F2C" w:rsidP="00234F2C"/>
    <w:p w14:paraId="6CD60947" w14:textId="0117546A" w:rsidR="00234F2C" w:rsidRDefault="00234F2C" w:rsidP="00234F2C">
      <w:r>
        <w:t xml:space="preserve">https://www.google.com/url?sa=i&amp;source=images&amp;cd=&amp;cad=rja&amp;uact=8&amp;ved=2ahUKEwiXs56ejLThAhXETd8KHYbiBmsQjRx6BAgBEAU&amp;url=https%3A%2F%2Fwww.teepublic.com%2Fkids-long-sleeve-t-shirt%2F3821775-a-chibi-cat-cute&amp;psig=AOvVaw1AZnOIaC78TtepbnEEuthw&amp;ust=1554386796845761 </w:t>
      </w:r>
    </w:p>
    <w:p w14:paraId="6A2ED536" w14:textId="77777777" w:rsidR="00234F2C" w:rsidRDefault="00234F2C" w:rsidP="00234F2C"/>
    <w:p w14:paraId="21B67287" w14:textId="77777777" w:rsidR="00234F2C" w:rsidRDefault="00234F2C" w:rsidP="00234F2C">
      <w:r>
        <w:t>https://stickershop.line-scdn.net/stickershop/v1/product/1235641/LINEStorePC/main.png;compress=true</w:t>
      </w:r>
    </w:p>
    <w:p w14:paraId="6F546CD2" w14:textId="77777777" w:rsidR="00234F2C" w:rsidRDefault="00234F2C" w:rsidP="00234F2C"/>
    <w:p w14:paraId="14DFB4F2" w14:textId="77777777" w:rsidR="00234F2C" w:rsidRDefault="00234F2C" w:rsidP="00234F2C">
      <w:r>
        <w:t>https://cdn130.picsart.com/240333569031212.png?c256x256</w:t>
      </w:r>
    </w:p>
    <w:p w14:paraId="652D56BE" w14:textId="77777777" w:rsidR="00234F2C" w:rsidRDefault="00234F2C" w:rsidP="00234F2C"/>
    <w:p w14:paraId="1765A505" w14:textId="77777777" w:rsidR="00234F2C" w:rsidRDefault="00234F2C" w:rsidP="00234F2C">
      <w:r>
        <w:t>http://www.pngonly.com/wp-content/uploads/2017/06/Chibi-PNG.png</w:t>
      </w:r>
    </w:p>
    <w:p w14:paraId="31787D2B" w14:textId="77777777" w:rsidR="00234F2C" w:rsidRDefault="00234F2C" w:rsidP="00234F2C"/>
    <w:p w14:paraId="7666B7FB" w14:textId="77777777" w:rsidR="00234F2C" w:rsidRDefault="00234F2C" w:rsidP="00234F2C">
      <w:r>
        <w:t>https://cdn130.picsart.com/267539347020211.png?r1024x1024</w:t>
      </w:r>
    </w:p>
    <w:p w14:paraId="5DACFE76" w14:textId="77777777" w:rsidR="00234F2C" w:rsidRDefault="00234F2C" w:rsidP="00234F2C"/>
    <w:p w14:paraId="50AACC75" w14:textId="77777777" w:rsidR="00234F2C" w:rsidRDefault="00234F2C" w:rsidP="00234F2C">
      <w:r>
        <w:t>https://i.pinimg.com/originals/eb/22/af/eb22af20dc843cdb35006d989fc68f91.png</w:t>
      </w:r>
    </w:p>
    <w:p w14:paraId="43728B4E" w14:textId="77777777" w:rsidR="00234F2C" w:rsidRDefault="00234F2C" w:rsidP="00234F2C"/>
    <w:p w14:paraId="1C571145" w14:textId="77777777" w:rsidR="00234F2C" w:rsidRDefault="00234F2C" w:rsidP="00234F2C">
      <w:r>
        <w:t>https://i.pinimg.com/originals/ab/0e/32/ab0e32d101a30596f6d578ef9b2ddcfc.png</w:t>
      </w:r>
    </w:p>
    <w:p w14:paraId="533E470D" w14:textId="77777777" w:rsidR="00234F2C" w:rsidRDefault="00234F2C" w:rsidP="00234F2C"/>
    <w:p w14:paraId="1738A666" w14:textId="77777777" w:rsidR="00234F2C" w:rsidRDefault="00234F2C" w:rsidP="00234F2C">
      <w:r>
        <w:t>https://cdn.shopify.com/s/files/1/0035/2780/2947/products/Aqua_Chibi.png?v=1548374431</w:t>
      </w:r>
    </w:p>
    <w:p w14:paraId="73546760" w14:textId="77777777" w:rsidR="00234F2C" w:rsidRDefault="00234F2C" w:rsidP="00234F2C"/>
    <w:p w14:paraId="080EC34B" w14:textId="77777777" w:rsidR="00234F2C" w:rsidRDefault="00234F2C" w:rsidP="00234F2C">
      <w:r>
        <w:lastRenderedPageBreak/>
        <w:t>https://sitejerk.com/images/chibi-anime-transparent-18.png</w:t>
      </w:r>
    </w:p>
    <w:p w14:paraId="3966B9A3" w14:textId="77777777" w:rsidR="00234F2C" w:rsidRDefault="00234F2C" w:rsidP="00234F2C"/>
    <w:p w14:paraId="34EC6E31" w14:textId="77777777" w:rsidR="00234F2C" w:rsidRDefault="00234F2C" w:rsidP="00234F2C">
      <w:r>
        <w:t>https://t4.rbxcdn.com/0f10ff82ef435b5d2efdc4326c35025c</w:t>
      </w:r>
    </w:p>
    <w:p w14:paraId="6D4C2EAE" w14:textId="77777777" w:rsidR="00234F2C" w:rsidRDefault="00234F2C" w:rsidP="00234F2C"/>
    <w:p w14:paraId="1EA7C418" w14:textId="77777777" w:rsidR="00234F2C" w:rsidRDefault="00234F2C" w:rsidP="00234F2C">
      <w:r>
        <w:t>http://www.clipartroo.com/images/2/dancing-cat-clipart-2371.png</w:t>
      </w:r>
    </w:p>
    <w:p w14:paraId="251AA25D" w14:textId="77777777" w:rsidR="00234F2C" w:rsidRDefault="00234F2C" w:rsidP="00234F2C"/>
    <w:p w14:paraId="09D394DE" w14:textId="77777777" w:rsidR="00234F2C" w:rsidRDefault="00234F2C" w:rsidP="00234F2C">
      <w:r>
        <w:t>https://cdn140.picsart.com/250793225015212.png?r1024x1024</w:t>
      </w:r>
    </w:p>
    <w:p w14:paraId="1502BC47" w14:textId="77777777" w:rsidR="00234F2C" w:rsidRDefault="00234F2C" w:rsidP="00234F2C"/>
    <w:p w14:paraId="24FDA90A" w14:textId="77777777" w:rsidR="00234F2C" w:rsidRDefault="00234F2C" w:rsidP="00234F2C">
      <w:r>
        <w:t>https://i.pinimg.com/originals/16/dc/4a/16dc4acec69db0475f914d321c41baa8.png</w:t>
      </w:r>
    </w:p>
    <w:p w14:paraId="324AB5C8" w14:textId="77777777" w:rsidR="00234F2C" w:rsidRDefault="00234F2C" w:rsidP="00234F2C"/>
    <w:p w14:paraId="772C88A1" w14:textId="77777777" w:rsidR="00234F2C" w:rsidRDefault="00234F2C" w:rsidP="00234F2C">
      <w:r>
        <w:t>https://i.pinimg.com/originals/db/07/60/db0760264565fd102cae21e30f2c6b8c.png</w:t>
      </w:r>
    </w:p>
    <w:p w14:paraId="02827391" w14:textId="77777777" w:rsidR="00234F2C" w:rsidRDefault="00234F2C" w:rsidP="00234F2C"/>
    <w:p w14:paraId="61982484" w14:textId="77777777" w:rsidR="00234F2C" w:rsidRDefault="00234F2C" w:rsidP="00234F2C">
      <w:r>
        <w:t>https://i.pinimg.com/originals/fb/05/05/fb0505597648eb91aac727c90d1278f6.png</w:t>
      </w:r>
    </w:p>
    <w:p w14:paraId="24BDC78E" w14:textId="77777777" w:rsidR="00234F2C" w:rsidRDefault="00234F2C" w:rsidP="00234F2C"/>
    <w:p w14:paraId="1F9D56C6" w14:textId="77777777" w:rsidR="00234F2C" w:rsidRDefault="00234F2C" w:rsidP="00234F2C">
      <w:r>
        <w:t>https://image.spreadshirtmedia.com/image-server/v1/mp/designs/1017113915,width=178,height=178,version=-1805842648/dog-pomerania-chibi.png</w:t>
      </w:r>
    </w:p>
    <w:p w14:paraId="7216A8A4" w14:textId="77777777" w:rsidR="00234F2C" w:rsidRDefault="00234F2C" w:rsidP="00234F2C"/>
    <w:p w14:paraId="6A509D0D" w14:textId="77777777" w:rsidR="00234F2C" w:rsidRDefault="00234F2C" w:rsidP="00234F2C">
      <w:r>
        <w:t>https://images-wixmp-ed30a86b8c4ca887773594c2.wixmp.com/f/8af292a3-55d6-4688-9e80-a1171eccd347/d8rkjhl-74e3a7d9-c40a-4b48-ac09-765f9b85293c.png?token=eyJ0eXAiOiJKV1QiLCJhbGciOiJIUzI1NiJ9.eyJzdWIiOiJ1cm46YXBwOjdlMGQxODg5ODIyNjQzNzNhNWYwZDQxNWVhMGQyNmUwIiwiaXNzIjoidXJuOmFwcDo3ZTBkMTg4OTgyMjY0MzczYTVmMGQ0MTVlYTBkMjZlMCIsIm9iaiI6W1t7InBhdGgiOiJcL2ZcLzhhZjI5MmEzLTU1ZDYtNDY4OC05ZTgwLWExMTcxZWNjZDM0N1wvZDhya2pobC03NGUzYTdkOS1jNDBhLTRiNDgtYWMwOS03NjVmOWI4NTI5M2MucG5nIn1dXSwiYXVkIjpbInVybjpzZXJ2aWNlOmZpbGUuZG93bmxvYWQiXX0.DkuJxfMFdSje3KBFWrHObGGCsswmSSwtz9k5SKF7w0U</w:t>
      </w:r>
    </w:p>
    <w:p w14:paraId="31A5F721" w14:textId="77777777" w:rsidR="00234F2C" w:rsidRDefault="00234F2C" w:rsidP="00234F2C"/>
    <w:p w14:paraId="766C8BB4" w14:textId="47068D0C" w:rsidR="00DA4146" w:rsidRDefault="00234F2C" w:rsidP="00234F2C">
      <w:r>
        <w:t>http://clipart-library.com/images/8ixno4AbT.png</w:t>
      </w:r>
    </w:p>
    <w:sectPr w:rsidR="00DA4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38"/>
    <w:rsid w:val="00234F2C"/>
    <w:rsid w:val="00373738"/>
    <w:rsid w:val="003E04E2"/>
    <w:rsid w:val="005B26F0"/>
    <w:rsid w:val="00DA41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D9F4"/>
  <w15:chartTrackingRefBased/>
  <w15:docId w15:val="{C01E2EE8-E511-477B-8F52-5821D1A7F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4F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F2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4F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34F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544684">
      <w:bodyDiv w:val="1"/>
      <w:marLeft w:val="0"/>
      <w:marRight w:val="0"/>
      <w:marTop w:val="0"/>
      <w:marBottom w:val="0"/>
      <w:divBdr>
        <w:top w:val="none" w:sz="0" w:space="0" w:color="auto"/>
        <w:left w:val="none" w:sz="0" w:space="0" w:color="auto"/>
        <w:bottom w:val="none" w:sz="0" w:space="0" w:color="auto"/>
        <w:right w:val="none" w:sz="0" w:space="0" w:color="auto"/>
      </w:divBdr>
      <w:divsChild>
        <w:div w:id="1553805746">
          <w:marLeft w:val="0"/>
          <w:marRight w:val="0"/>
          <w:marTop w:val="0"/>
          <w:marBottom w:val="0"/>
          <w:divBdr>
            <w:top w:val="none" w:sz="0" w:space="0" w:color="auto"/>
            <w:left w:val="none" w:sz="0" w:space="0" w:color="auto"/>
            <w:bottom w:val="none" w:sz="0" w:space="0" w:color="auto"/>
            <w:right w:val="none" w:sz="0" w:space="0" w:color="auto"/>
          </w:divBdr>
          <w:divsChild>
            <w:div w:id="1823230909">
              <w:marLeft w:val="0"/>
              <w:marRight w:val="0"/>
              <w:marTop w:val="0"/>
              <w:marBottom w:val="0"/>
              <w:divBdr>
                <w:top w:val="none" w:sz="0" w:space="0" w:color="auto"/>
                <w:left w:val="none" w:sz="0" w:space="0" w:color="auto"/>
                <w:bottom w:val="none" w:sz="0" w:space="0" w:color="auto"/>
                <w:right w:val="none" w:sz="0" w:space="0" w:color="auto"/>
              </w:divBdr>
            </w:div>
            <w:div w:id="1064448776">
              <w:marLeft w:val="0"/>
              <w:marRight w:val="0"/>
              <w:marTop w:val="0"/>
              <w:marBottom w:val="0"/>
              <w:divBdr>
                <w:top w:val="none" w:sz="0" w:space="0" w:color="auto"/>
                <w:left w:val="none" w:sz="0" w:space="0" w:color="auto"/>
                <w:bottom w:val="none" w:sz="0" w:space="0" w:color="auto"/>
                <w:right w:val="none" w:sz="0" w:space="0" w:color="auto"/>
              </w:divBdr>
            </w:div>
            <w:div w:id="1630697848">
              <w:marLeft w:val="0"/>
              <w:marRight w:val="0"/>
              <w:marTop w:val="0"/>
              <w:marBottom w:val="0"/>
              <w:divBdr>
                <w:top w:val="none" w:sz="0" w:space="0" w:color="auto"/>
                <w:left w:val="none" w:sz="0" w:space="0" w:color="auto"/>
                <w:bottom w:val="none" w:sz="0" w:space="0" w:color="auto"/>
                <w:right w:val="none" w:sz="0" w:space="0" w:color="auto"/>
              </w:divBdr>
            </w:div>
            <w:div w:id="345595633">
              <w:marLeft w:val="0"/>
              <w:marRight w:val="0"/>
              <w:marTop w:val="0"/>
              <w:marBottom w:val="0"/>
              <w:divBdr>
                <w:top w:val="none" w:sz="0" w:space="0" w:color="auto"/>
                <w:left w:val="none" w:sz="0" w:space="0" w:color="auto"/>
                <w:bottom w:val="none" w:sz="0" w:space="0" w:color="auto"/>
                <w:right w:val="none" w:sz="0" w:space="0" w:color="auto"/>
              </w:divBdr>
            </w:div>
            <w:div w:id="1785420126">
              <w:marLeft w:val="0"/>
              <w:marRight w:val="0"/>
              <w:marTop w:val="0"/>
              <w:marBottom w:val="0"/>
              <w:divBdr>
                <w:top w:val="none" w:sz="0" w:space="0" w:color="auto"/>
                <w:left w:val="none" w:sz="0" w:space="0" w:color="auto"/>
                <w:bottom w:val="none" w:sz="0" w:space="0" w:color="auto"/>
                <w:right w:val="none" w:sz="0" w:space="0" w:color="auto"/>
              </w:divBdr>
            </w:div>
            <w:div w:id="2114665384">
              <w:marLeft w:val="0"/>
              <w:marRight w:val="0"/>
              <w:marTop w:val="0"/>
              <w:marBottom w:val="0"/>
              <w:divBdr>
                <w:top w:val="none" w:sz="0" w:space="0" w:color="auto"/>
                <w:left w:val="none" w:sz="0" w:space="0" w:color="auto"/>
                <w:bottom w:val="none" w:sz="0" w:space="0" w:color="auto"/>
                <w:right w:val="none" w:sz="0" w:space="0" w:color="auto"/>
              </w:divBdr>
            </w:div>
            <w:div w:id="601769861">
              <w:marLeft w:val="0"/>
              <w:marRight w:val="0"/>
              <w:marTop w:val="0"/>
              <w:marBottom w:val="0"/>
              <w:divBdr>
                <w:top w:val="none" w:sz="0" w:space="0" w:color="auto"/>
                <w:left w:val="none" w:sz="0" w:space="0" w:color="auto"/>
                <w:bottom w:val="none" w:sz="0" w:space="0" w:color="auto"/>
                <w:right w:val="none" w:sz="0" w:space="0" w:color="auto"/>
              </w:divBdr>
            </w:div>
            <w:div w:id="1149832922">
              <w:marLeft w:val="0"/>
              <w:marRight w:val="0"/>
              <w:marTop w:val="0"/>
              <w:marBottom w:val="0"/>
              <w:divBdr>
                <w:top w:val="none" w:sz="0" w:space="0" w:color="auto"/>
                <w:left w:val="none" w:sz="0" w:space="0" w:color="auto"/>
                <w:bottom w:val="none" w:sz="0" w:space="0" w:color="auto"/>
                <w:right w:val="none" w:sz="0" w:space="0" w:color="auto"/>
              </w:divBdr>
            </w:div>
            <w:div w:id="1097821752">
              <w:marLeft w:val="0"/>
              <w:marRight w:val="0"/>
              <w:marTop w:val="0"/>
              <w:marBottom w:val="0"/>
              <w:divBdr>
                <w:top w:val="none" w:sz="0" w:space="0" w:color="auto"/>
                <w:left w:val="none" w:sz="0" w:space="0" w:color="auto"/>
                <w:bottom w:val="none" w:sz="0" w:space="0" w:color="auto"/>
                <w:right w:val="none" w:sz="0" w:space="0" w:color="auto"/>
              </w:divBdr>
            </w:div>
            <w:div w:id="112872247">
              <w:marLeft w:val="0"/>
              <w:marRight w:val="0"/>
              <w:marTop w:val="0"/>
              <w:marBottom w:val="0"/>
              <w:divBdr>
                <w:top w:val="none" w:sz="0" w:space="0" w:color="auto"/>
                <w:left w:val="none" w:sz="0" w:space="0" w:color="auto"/>
                <w:bottom w:val="none" w:sz="0" w:space="0" w:color="auto"/>
                <w:right w:val="none" w:sz="0" w:space="0" w:color="auto"/>
              </w:divBdr>
            </w:div>
            <w:div w:id="445317527">
              <w:marLeft w:val="0"/>
              <w:marRight w:val="0"/>
              <w:marTop w:val="0"/>
              <w:marBottom w:val="0"/>
              <w:divBdr>
                <w:top w:val="none" w:sz="0" w:space="0" w:color="auto"/>
                <w:left w:val="none" w:sz="0" w:space="0" w:color="auto"/>
                <w:bottom w:val="none" w:sz="0" w:space="0" w:color="auto"/>
                <w:right w:val="none" w:sz="0" w:space="0" w:color="auto"/>
              </w:divBdr>
            </w:div>
            <w:div w:id="244918202">
              <w:marLeft w:val="0"/>
              <w:marRight w:val="0"/>
              <w:marTop w:val="0"/>
              <w:marBottom w:val="0"/>
              <w:divBdr>
                <w:top w:val="none" w:sz="0" w:space="0" w:color="auto"/>
                <w:left w:val="none" w:sz="0" w:space="0" w:color="auto"/>
                <w:bottom w:val="none" w:sz="0" w:space="0" w:color="auto"/>
                <w:right w:val="none" w:sz="0" w:space="0" w:color="auto"/>
              </w:divBdr>
            </w:div>
            <w:div w:id="779446435">
              <w:marLeft w:val="0"/>
              <w:marRight w:val="0"/>
              <w:marTop w:val="0"/>
              <w:marBottom w:val="0"/>
              <w:divBdr>
                <w:top w:val="none" w:sz="0" w:space="0" w:color="auto"/>
                <w:left w:val="none" w:sz="0" w:space="0" w:color="auto"/>
                <w:bottom w:val="none" w:sz="0" w:space="0" w:color="auto"/>
                <w:right w:val="none" w:sz="0" w:space="0" w:color="auto"/>
              </w:divBdr>
            </w:div>
            <w:div w:id="1295403069">
              <w:marLeft w:val="0"/>
              <w:marRight w:val="0"/>
              <w:marTop w:val="0"/>
              <w:marBottom w:val="0"/>
              <w:divBdr>
                <w:top w:val="none" w:sz="0" w:space="0" w:color="auto"/>
                <w:left w:val="none" w:sz="0" w:space="0" w:color="auto"/>
                <w:bottom w:val="none" w:sz="0" w:space="0" w:color="auto"/>
                <w:right w:val="none" w:sz="0" w:space="0" w:color="auto"/>
              </w:divBdr>
            </w:div>
            <w:div w:id="2048873421">
              <w:marLeft w:val="0"/>
              <w:marRight w:val="0"/>
              <w:marTop w:val="0"/>
              <w:marBottom w:val="0"/>
              <w:divBdr>
                <w:top w:val="none" w:sz="0" w:space="0" w:color="auto"/>
                <w:left w:val="none" w:sz="0" w:space="0" w:color="auto"/>
                <w:bottom w:val="none" w:sz="0" w:space="0" w:color="auto"/>
                <w:right w:val="none" w:sz="0" w:space="0" w:color="auto"/>
              </w:divBdr>
            </w:div>
            <w:div w:id="2134788696">
              <w:marLeft w:val="0"/>
              <w:marRight w:val="0"/>
              <w:marTop w:val="0"/>
              <w:marBottom w:val="0"/>
              <w:divBdr>
                <w:top w:val="none" w:sz="0" w:space="0" w:color="auto"/>
                <w:left w:val="none" w:sz="0" w:space="0" w:color="auto"/>
                <w:bottom w:val="none" w:sz="0" w:space="0" w:color="auto"/>
                <w:right w:val="none" w:sz="0" w:space="0" w:color="auto"/>
              </w:divBdr>
            </w:div>
            <w:div w:id="852765788">
              <w:marLeft w:val="0"/>
              <w:marRight w:val="0"/>
              <w:marTop w:val="0"/>
              <w:marBottom w:val="0"/>
              <w:divBdr>
                <w:top w:val="none" w:sz="0" w:space="0" w:color="auto"/>
                <w:left w:val="none" w:sz="0" w:space="0" w:color="auto"/>
                <w:bottom w:val="none" w:sz="0" w:space="0" w:color="auto"/>
                <w:right w:val="none" w:sz="0" w:space="0" w:color="auto"/>
              </w:divBdr>
            </w:div>
            <w:div w:id="1306357314">
              <w:marLeft w:val="0"/>
              <w:marRight w:val="0"/>
              <w:marTop w:val="0"/>
              <w:marBottom w:val="0"/>
              <w:divBdr>
                <w:top w:val="none" w:sz="0" w:space="0" w:color="auto"/>
                <w:left w:val="none" w:sz="0" w:space="0" w:color="auto"/>
                <w:bottom w:val="none" w:sz="0" w:space="0" w:color="auto"/>
                <w:right w:val="none" w:sz="0" w:space="0" w:color="auto"/>
              </w:divBdr>
            </w:div>
            <w:div w:id="14504882">
              <w:marLeft w:val="0"/>
              <w:marRight w:val="0"/>
              <w:marTop w:val="0"/>
              <w:marBottom w:val="0"/>
              <w:divBdr>
                <w:top w:val="none" w:sz="0" w:space="0" w:color="auto"/>
                <w:left w:val="none" w:sz="0" w:space="0" w:color="auto"/>
                <w:bottom w:val="none" w:sz="0" w:space="0" w:color="auto"/>
                <w:right w:val="none" w:sz="0" w:space="0" w:color="auto"/>
              </w:divBdr>
            </w:div>
            <w:div w:id="1961299847">
              <w:marLeft w:val="0"/>
              <w:marRight w:val="0"/>
              <w:marTop w:val="0"/>
              <w:marBottom w:val="0"/>
              <w:divBdr>
                <w:top w:val="none" w:sz="0" w:space="0" w:color="auto"/>
                <w:left w:val="none" w:sz="0" w:space="0" w:color="auto"/>
                <w:bottom w:val="none" w:sz="0" w:space="0" w:color="auto"/>
                <w:right w:val="none" w:sz="0" w:space="0" w:color="auto"/>
              </w:divBdr>
            </w:div>
            <w:div w:id="1246525621">
              <w:marLeft w:val="0"/>
              <w:marRight w:val="0"/>
              <w:marTop w:val="0"/>
              <w:marBottom w:val="0"/>
              <w:divBdr>
                <w:top w:val="none" w:sz="0" w:space="0" w:color="auto"/>
                <w:left w:val="none" w:sz="0" w:space="0" w:color="auto"/>
                <w:bottom w:val="none" w:sz="0" w:space="0" w:color="auto"/>
                <w:right w:val="none" w:sz="0" w:space="0" w:color="auto"/>
              </w:divBdr>
            </w:div>
            <w:div w:id="1662342537">
              <w:marLeft w:val="0"/>
              <w:marRight w:val="0"/>
              <w:marTop w:val="0"/>
              <w:marBottom w:val="0"/>
              <w:divBdr>
                <w:top w:val="none" w:sz="0" w:space="0" w:color="auto"/>
                <w:left w:val="none" w:sz="0" w:space="0" w:color="auto"/>
                <w:bottom w:val="none" w:sz="0" w:space="0" w:color="auto"/>
                <w:right w:val="none" w:sz="0" w:space="0" w:color="auto"/>
              </w:divBdr>
            </w:div>
            <w:div w:id="255485969">
              <w:marLeft w:val="0"/>
              <w:marRight w:val="0"/>
              <w:marTop w:val="0"/>
              <w:marBottom w:val="0"/>
              <w:divBdr>
                <w:top w:val="none" w:sz="0" w:space="0" w:color="auto"/>
                <w:left w:val="none" w:sz="0" w:space="0" w:color="auto"/>
                <w:bottom w:val="none" w:sz="0" w:space="0" w:color="auto"/>
                <w:right w:val="none" w:sz="0" w:space="0" w:color="auto"/>
              </w:divBdr>
            </w:div>
            <w:div w:id="2020042795">
              <w:marLeft w:val="0"/>
              <w:marRight w:val="0"/>
              <w:marTop w:val="0"/>
              <w:marBottom w:val="0"/>
              <w:divBdr>
                <w:top w:val="none" w:sz="0" w:space="0" w:color="auto"/>
                <w:left w:val="none" w:sz="0" w:space="0" w:color="auto"/>
                <w:bottom w:val="none" w:sz="0" w:space="0" w:color="auto"/>
                <w:right w:val="none" w:sz="0" w:space="0" w:color="auto"/>
              </w:divBdr>
            </w:div>
            <w:div w:id="1574318070">
              <w:marLeft w:val="0"/>
              <w:marRight w:val="0"/>
              <w:marTop w:val="0"/>
              <w:marBottom w:val="0"/>
              <w:divBdr>
                <w:top w:val="none" w:sz="0" w:space="0" w:color="auto"/>
                <w:left w:val="none" w:sz="0" w:space="0" w:color="auto"/>
                <w:bottom w:val="none" w:sz="0" w:space="0" w:color="auto"/>
                <w:right w:val="none" w:sz="0" w:space="0" w:color="auto"/>
              </w:divBdr>
            </w:div>
            <w:div w:id="2056352387">
              <w:marLeft w:val="0"/>
              <w:marRight w:val="0"/>
              <w:marTop w:val="0"/>
              <w:marBottom w:val="0"/>
              <w:divBdr>
                <w:top w:val="none" w:sz="0" w:space="0" w:color="auto"/>
                <w:left w:val="none" w:sz="0" w:space="0" w:color="auto"/>
                <w:bottom w:val="none" w:sz="0" w:space="0" w:color="auto"/>
                <w:right w:val="none" w:sz="0" w:space="0" w:color="auto"/>
              </w:divBdr>
            </w:div>
            <w:div w:id="1093554454">
              <w:marLeft w:val="0"/>
              <w:marRight w:val="0"/>
              <w:marTop w:val="0"/>
              <w:marBottom w:val="0"/>
              <w:divBdr>
                <w:top w:val="none" w:sz="0" w:space="0" w:color="auto"/>
                <w:left w:val="none" w:sz="0" w:space="0" w:color="auto"/>
                <w:bottom w:val="none" w:sz="0" w:space="0" w:color="auto"/>
                <w:right w:val="none" w:sz="0" w:space="0" w:color="auto"/>
              </w:divBdr>
            </w:div>
            <w:div w:id="1311472734">
              <w:marLeft w:val="0"/>
              <w:marRight w:val="0"/>
              <w:marTop w:val="0"/>
              <w:marBottom w:val="0"/>
              <w:divBdr>
                <w:top w:val="none" w:sz="0" w:space="0" w:color="auto"/>
                <w:left w:val="none" w:sz="0" w:space="0" w:color="auto"/>
                <w:bottom w:val="none" w:sz="0" w:space="0" w:color="auto"/>
                <w:right w:val="none" w:sz="0" w:space="0" w:color="auto"/>
              </w:divBdr>
            </w:div>
            <w:div w:id="1334801208">
              <w:marLeft w:val="0"/>
              <w:marRight w:val="0"/>
              <w:marTop w:val="0"/>
              <w:marBottom w:val="0"/>
              <w:divBdr>
                <w:top w:val="none" w:sz="0" w:space="0" w:color="auto"/>
                <w:left w:val="none" w:sz="0" w:space="0" w:color="auto"/>
                <w:bottom w:val="none" w:sz="0" w:space="0" w:color="auto"/>
                <w:right w:val="none" w:sz="0" w:space="0" w:color="auto"/>
              </w:divBdr>
            </w:div>
            <w:div w:id="1712225379">
              <w:marLeft w:val="0"/>
              <w:marRight w:val="0"/>
              <w:marTop w:val="0"/>
              <w:marBottom w:val="0"/>
              <w:divBdr>
                <w:top w:val="none" w:sz="0" w:space="0" w:color="auto"/>
                <w:left w:val="none" w:sz="0" w:space="0" w:color="auto"/>
                <w:bottom w:val="none" w:sz="0" w:space="0" w:color="auto"/>
                <w:right w:val="none" w:sz="0" w:space="0" w:color="auto"/>
              </w:divBdr>
            </w:div>
            <w:div w:id="223875306">
              <w:marLeft w:val="0"/>
              <w:marRight w:val="0"/>
              <w:marTop w:val="0"/>
              <w:marBottom w:val="0"/>
              <w:divBdr>
                <w:top w:val="none" w:sz="0" w:space="0" w:color="auto"/>
                <w:left w:val="none" w:sz="0" w:space="0" w:color="auto"/>
                <w:bottom w:val="none" w:sz="0" w:space="0" w:color="auto"/>
                <w:right w:val="none" w:sz="0" w:space="0" w:color="auto"/>
              </w:divBdr>
            </w:div>
            <w:div w:id="1758206548">
              <w:marLeft w:val="0"/>
              <w:marRight w:val="0"/>
              <w:marTop w:val="0"/>
              <w:marBottom w:val="0"/>
              <w:divBdr>
                <w:top w:val="none" w:sz="0" w:space="0" w:color="auto"/>
                <w:left w:val="none" w:sz="0" w:space="0" w:color="auto"/>
                <w:bottom w:val="none" w:sz="0" w:space="0" w:color="auto"/>
                <w:right w:val="none" w:sz="0" w:space="0" w:color="auto"/>
              </w:divBdr>
            </w:div>
            <w:div w:id="241837454">
              <w:marLeft w:val="0"/>
              <w:marRight w:val="0"/>
              <w:marTop w:val="0"/>
              <w:marBottom w:val="0"/>
              <w:divBdr>
                <w:top w:val="none" w:sz="0" w:space="0" w:color="auto"/>
                <w:left w:val="none" w:sz="0" w:space="0" w:color="auto"/>
                <w:bottom w:val="none" w:sz="0" w:space="0" w:color="auto"/>
                <w:right w:val="none" w:sz="0" w:space="0" w:color="auto"/>
              </w:divBdr>
            </w:div>
            <w:div w:id="1044603298">
              <w:marLeft w:val="0"/>
              <w:marRight w:val="0"/>
              <w:marTop w:val="0"/>
              <w:marBottom w:val="0"/>
              <w:divBdr>
                <w:top w:val="none" w:sz="0" w:space="0" w:color="auto"/>
                <w:left w:val="none" w:sz="0" w:space="0" w:color="auto"/>
                <w:bottom w:val="none" w:sz="0" w:space="0" w:color="auto"/>
                <w:right w:val="none" w:sz="0" w:space="0" w:color="auto"/>
              </w:divBdr>
            </w:div>
            <w:div w:id="482280627">
              <w:marLeft w:val="0"/>
              <w:marRight w:val="0"/>
              <w:marTop w:val="0"/>
              <w:marBottom w:val="0"/>
              <w:divBdr>
                <w:top w:val="none" w:sz="0" w:space="0" w:color="auto"/>
                <w:left w:val="none" w:sz="0" w:space="0" w:color="auto"/>
                <w:bottom w:val="none" w:sz="0" w:space="0" w:color="auto"/>
                <w:right w:val="none" w:sz="0" w:space="0" w:color="auto"/>
              </w:divBdr>
            </w:div>
            <w:div w:id="1565488611">
              <w:marLeft w:val="0"/>
              <w:marRight w:val="0"/>
              <w:marTop w:val="0"/>
              <w:marBottom w:val="0"/>
              <w:divBdr>
                <w:top w:val="none" w:sz="0" w:space="0" w:color="auto"/>
                <w:left w:val="none" w:sz="0" w:space="0" w:color="auto"/>
                <w:bottom w:val="none" w:sz="0" w:space="0" w:color="auto"/>
                <w:right w:val="none" w:sz="0" w:space="0" w:color="auto"/>
              </w:divBdr>
            </w:div>
            <w:div w:id="556817476">
              <w:marLeft w:val="0"/>
              <w:marRight w:val="0"/>
              <w:marTop w:val="0"/>
              <w:marBottom w:val="0"/>
              <w:divBdr>
                <w:top w:val="none" w:sz="0" w:space="0" w:color="auto"/>
                <w:left w:val="none" w:sz="0" w:space="0" w:color="auto"/>
                <w:bottom w:val="none" w:sz="0" w:space="0" w:color="auto"/>
                <w:right w:val="none" w:sz="0" w:space="0" w:color="auto"/>
              </w:divBdr>
            </w:div>
            <w:div w:id="1110317017">
              <w:marLeft w:val="0"/>
              <w:marRight w:val="0"/>
              <w:marTop w:val="0"/>
              <w:marBottom w:val="0"/>
              <w:divBdr>
                <w:top w:val="none" w:sz="0" w:space="0" w:color="auto"/>
                <w:left w:val="none" w:sz="0" w:space="0" w:color="auto"/>
                <w:bottom w:val="none" w:sz="0" w:space="0" w:color="auto"/>
                <w:right w:val="none" w:sz="0" w:space="0" w:color="auto"/>
              </w:divBdr>
            </w:div>
            <w:div w:id="1870297570">
              <w:marLeft w:val="0"/>
              <w:marRight w:val="0"/>
              <w:marTop w:val="0"/>
              <w:marBottom w:val="0"/>
              <w:divBdr>
                <w:top w:val="none" w:sz="0" w:space="0" w:color="auto"/>
                <w:left w:val="none" w:sz="0" w:space="0" w:color="auto"/>
                <w:bottom w:val="none" w:sz="0" w:space="0" w:color="auto"/>
                <w:right w:val="none" w:sz="0" w:space="0" w:color="auto"/>
              </w:divBdr>
            </w:div>
            <w:div w:id="2077586327">
              <w:marLeft w:val="0"/>
              <w:marRight w:val="0"/>
              <w:marTop w:val="0"/>
              <w:marBottom w:val="0"/>
              <w:divBdr>
                <w:top w:val="none" w:sz="0" w:space="0" w:color="auto"/>
                <w:left w:val="none" w:sz="0" w:space="0" w:color="auto"/>
                <w:bottom w:val="none" w:sz="0" w:space="0" w:color="auto"/>
                <w:right w:val="none" w:sz="0" w:space="0" w:color="auto"/>
              </w:divBdr>
            </w:div>
            <w:div w:id="615671898">
              <w:marLeft w:val="0"/>
              <w:marRight w:val="0"/>
              <w:marTop w:val="0"/>
              <w:marBottom w:val="0"/>
              <w:divBdr>
                <w:top w:val="none" w:sz="0" w:space="0" w:color="auto"/>
                <w:left w:val="none" w:sz="0" w:space="0" w:color="auto"/>
                <w:bottom w:val="none" w:sz="0" w:space="0" w:color="auto"/>
                <w:right w:val="none" w:sz="0" w:space="0" w:color="auto"/>
              </w:divBdr>
            </w:div>
            <w:div w:id="2047177546">
              <w:marLeft w:val="0"/>
              <w:marRight w:val="0"/>
              <w:marTop w:val="0"/>
              <w:marBottom w:val="0"/>
              <w:divBdr>
                <w:top w:val="none" w:sz="0" w:space="0" w:color="auto"/>
                <w:left w:val="none" w:sz="0" w:space="0" w:color="auto"/>
                <w:bottom w:val="none" w:sz="0" w:space="0" w:color="auto"/>
                <w:right w:val="none" w:sz="0" w:space="0" w:color="auto"/>
              </w:divBdr>
            </w:div>
            <w:div w:id="2045010988">
              <w:marLeft w:val="0"/>
              <w:marRight w:val="0"/>
              <w:marTop w:val="0"/>
              <w:marBottom w:val="0"/>
              <w:divBdr>
                <w:top w:val="none" w:sz="0" w:space="0" w:color="auto"/>
                <w:left w:val="none" w:sz="0" w:space="0" w:color="auto"/>
                <w:bottom w:val="none" w:sz="0" w:space="0" w:color="auto"/>
                <w:right w:val="none" w:sz="0" w:space="0" w:color="auto"/>
              </w:divBdr>
            </w:div>
            <w:div w:id="205874772">
              <w:marLeft w:val="0"/>
              <w:marRight w:val="0"/>
              <w:marTop w:val="0"/>
              <w:marBottom w:val="0"/>
              <w:divBdr>
                <w:top w:val="none" w:sz="0" w:space="0" w:color="auto"/>
                <w:left w:val="none" w:sz="0" w:space="0" w:color="auto"/>
                <w:bottom w:val="none" w:sz="0" w:space="0" w:color="auto"/>
                <w:right w:val="none" w:sz="0" w:space="0" w:color="auto"/>
              </w:divBdr>
            </w:div>
            <w:div w:id="1027754369">
              <w:marLeft w:val="0"/>
              <w:marRight w:val="0"/>
              <w:marTop w:val="0"/>
              <w:marBottom w:val="0"/>
              <w:divBdr>
                <w:top w:val="none" w:sz="0" w:space="0" w:color="auto"/>
                <w:left w:val="none" w:sz="0" w:space="0" w:color="auto"/>
                <w:bottom w:val="none" w:sz="0" w:space="0" w:color="auto"/>
                <w:right w:val="none" w:sz="0" w:space="0" w:color="auto"/>
              </w:divBdr>
            </w:div>
            <w:div w:id="2070835889">
              <w:marLeft w:val="0"/>
              <w:marRight w:val="0"/>
              <w:marTop w:val="0"/>
              <w:marBottom w:val="0"/>
              <w:divBdr>
                <w:top w:val="none" w:sz="0" w:space="0" w:color="auto"/>
                <w:left w:val="none" w:sz="0" w:space="0" w:color="auto"/>
                <w:bottom w:val="none" w:sz="0" w:space="0" w:color="auto"/>
                <w:right w:val="none" w:sz="0" w:space="0" w:color="auto"/>
              </w:divBdr>
            </w:div>
            <w:div w:id="443035971">
              <w:marLeft w:val="0"/>
              <w:marRight w:val="0"/>
              <w:marTop w:val="0"/>
              <w:marBottom w:val="0"/>
              <w:divBdr>
                <w:top w:val="none" w:sz="0" w:space="0" w:color="auto"/>
                <w:left w:val="none" w:sz="0" w:space="0" w:color="auto"/>
                <w:bottom w:val="none" w:sz="0" w:space="0" w:color="auto"/>
                <w:right w:val="none" w:sz="0" w:space="0" w:color="auto"/>
              </w:divBdr>
            </w:div>
            <w:div w:id="158318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2341D835</Template>
  <TotalTime>4</TotalTime>
  <Pages>3</Pages>
  <Words>575</Words>
  <Characters>3282</Characters>
  <Application>Microsoft Office Word</Application>
  <DocSecurity>0</DocSecurity>
  <Lines>27</Lines>
  <Paragraphs>7</Paragraphs>
  <ScaleCrop>false</ScaleCrop>
  <Company>Rochester Institute of Technology</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Medina (RIT Student)</dc:creator>
  <cp:keywords/>
  <dc:description/>
  <cp:lastModifiedBy>Rebecca Medina (RIT Student)</cp:lastModifiedBy>
  <cp:revision>4</cp:revision>
  <dcterms:created xsi:type="dcterms:W3CDTF">2019-04-12T18:52:00Z</dcterms:created>
  <dcterms:modified xsi:type="dcterms:W3CDTF">2019-04-17T19:37:00Z</dcterms:modified>
</cp:coreProperties>
</file>